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CC" w:rsidRPr="00C23F1F" w:rsidRDefault="006C36CC">
      <w:pPr>
        <w:rPr>
          <w:sz w:val="24"/>
        </w:rPr>
      </w:pPr>
      <w:r w:rsidRPr="00C23F1F">
        <w:rPr>
          <w:sz w:val="24"/>
        </w:rPr>
        <w:t>Objectives:</w:t>
      </w:r>
    </w:p>
    <w:p w:rsidR="0073070A" w:rsidRDefault="006C36CC" w:rsidP="0073070A">
      <w:pPr>
        <w:pStyle w:val="ListParagraph"/>
        <w:numPr>
          <w:ilvl w:val="0"/>
          <w:numId w:val="1"/>
        </w:numPr>
        <w:rPr>
          <w:sz w:val="24"/>
        </w:rPr>
      </w:pPr>
      <w:r w:rsidRPr="00C23F1F">
        <w:rPr>
          <w:sz w:val="24"/>
        </w:rPr>
        <w:t xml:space="preserve">The </w:t>
      </w:r>
      <w:r w:rsidR="00E2295B">
        <w:rPr>
          <w:sz w:val="24"/>
        </w:rPr>
        <w:t>program</w:t>
      </w:r>
      <w:r w:rsidRPr="00C23F1F">
        <w:rPr>
          <w:sz w:val="24"/>
        </w:rPr>
        <w:t xml:space="preserve"> wil</w:t>
      </w:r>
      <w:r w:rsidR="00E2295B">
        <w:rPr>
          <w:sz w:val="24"/>
        </w:rPr>
        <w:t>l accept</w:t>
      </w:r>
      <w:r w:rsidRPr="00C23F1F">
        <w:rPr>
          <w:sz w:val="24"/>
        </w:rPr>
        <w:t xml:space="preserve"> the start and destination bus stop</w:t>
      </w:r>
      <w:r w:rsidR="00375BD7" w:rsidRPr="00C23F1F">
        <w:rPr>
          <w:sz w:val="24"/>
        </w:rPr>
        <w:t>, the desired time of departure and date.</w:t>
      </w:r>
    </w:p>
    <w:p w:rsidR="0073070A" w:rsidRPr="0073070A" w:rsidRDefault="004C08E2" w:rsidP="007307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Upon entering an address of a location, t</w:t>
      </w:r>
      <w:r w:rsidR="00E2295B">
        <w:rPr>
          <w:sz w:val="24"/>
        </w:rPr>
        <w:t>he program</w:t>
      </w:r>
      <w:r>
        <w:rPr>
          <w:sz w:val="24"/>
        </w:rPr>
        <w:t xml:space="preserve"> must output </w:t>
      </w:r>
      <w:r w:rsidR="0073070A">
        <w:rPr>
          <w:sz w:val="24"/>
        </w:rPr>
        <w:t xml:space="preserve">a list of nearest bus stops </w:t>
      </w:r>
      <w:r>
        <w:rPr>
          <w:sz w:val="24"/>
        </w:rPr>
        <w:t>to that location on a map.</w:t>
      </w:r>
    </w:p>
    <w:p w:rsidR="00375BD7" w:rsidRPr="00C23F1F" w:rsidRDefault="004C08E2" w:rsidP="006C36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program must show the shortest bus journey depended on the time and day of the journey.</w:t>
      </w:r>
    </w:p>
    <w:p w:rsidR="00375BD7" w:rsidRPr="00C23F1F" w:rsidRDefault="00375BD7" w:rsidP="006C36CC">
      <w:pPr>
        <w:pStyle w:val="ListParagraph"/>
        <w:numPr>
          <w:ilvl w:val="0"/>
          <w:numId w:val="1"/>
        </w:numPr>
        <w:rPr>
          <w:sz w:val="24"/>
        </w:rPr>
      </w:pPr>
      <w:r w:rsidRPr="00C23F1F">
        <w:rPr>
          <w:sz w:val="24"/>
        </w:rPr>
        <w:t xml:space="preserve">The bus </w:t>
      </w:r>
      <w:r w:rsidR="004C08E2">
        <w:rPr>
          <w:sz w:val="24"/>
        </w:rPr>
        <w:t>journeys should be</w:t>
      </w:r>
      <w:r w:rsidRPr="00C23F1F">
        <w:rPr>
          <w:sz w:val="24"/>
        </w:rPr>
        <w:t xml:space="preserve"> calculated </w:t>
      </w:r>
      <w:r w:rsidR="00BA557C" w:rsidRPr="00C23F1F">
        <w:rPr>
          <w:sz w:val="24"/>
        </w:rPr>
        <w:t xml:space="preserve">based </w:t>
      </w:r>
      <w:r w:rsidRPr="00C23F1F">
        <w:rPr>
          <w:sz w:val="24"/>
        </w:rPr>
        <w:t>on Stagecoach schedule in Cambridge.</w:t>
      </w:r>
    </w:p>
    <w:p w:rsidR="00375BD7" w:rsidRPr="00C23F1F" w:rsidRDefault="00375BD7" w:rsidP="00375BD7">
      <w:pPr>
        <w:pStyle w:val="ListParagraph"/>
        <w:numPr>
          <w:ilvl w:val="0"/>
          <w:numId w:val="1"/>
        </w:numPr>
        <w:rPr>
          <w:sz w:val="24"/>
        </w:rPr>
      </w:pPr>
      <w:r w:rsidRPr="00C23F1F">
        <w:rPr>
          <w:sz w:val="24"/>
        </w:rPr>
        <w:t xml:space="preserve">At least three bus </w:t>
      </w:r>
      <w:r w:rsidR="004C08E2">
        <w:rPr>
          <w:sz w:val="24"/>
        </w:rPr>
        <w:t xml:space="preserve">journeys </w:t>
      </w:r>
      <w:r w:rsidR="008F2E99">
        <w:rPr>
          <w:sz w:val="24"/>
        </w:rPr>
        <w:t xml:space="preserve">should </w:t>
      </w:r>
      <w:r w:rsidRPr="00C23F1F">
        <w:rPr>
          <w:sz w:val="24"/>
        </w:rPr>
        <w:t>be displayed showing the ti</w:t>
      </w:r>
      <w:r w:rsidR="00BA557C" w:rsidRPr="00C23F1F">
        <w:rPr>
          <w:sz w:val="24"/>
        </w:rPr>
        <w:t>me of start of the journey</w:t>
      </w:r>
      <w:r w:rsidRPr="00C23F1F">
        <w:rPr>
          <w:sz w:val="24"/>
        </w:rPr>
        <w:t xml:space="preserve"> and</w:t>
      </w:r>
      <w:r w:rsidR="00BA557C" w:rsidRPr="00C23F1F">
        <w:rPr>
          <w:sz w:val="24"/>
        </w:rPr>
        <w:t xml:space="preserve"> the time of </w:t>
      </w:r>
      <w:r w:rsidRPr="00C23F1F">
        <w:rPr>
          <w:sz w:val="24"/>
        </w:rPr>
        <w:t xml:space="preserve">arrival </w:t>
      </w:r>
      <w:r w:rsidR="00BA557C" w:rsidRPr="00C23F1F">
        <w:rPr>
          <w:sz w:val="24"/>
        </w:rPr>
        <w:t>at the destination, and number of bus changes, total time of journey.</w:t>
      </w:r>
      <w:r w:rsidRPr="00C23F1F">
        <w:rPr>
          <w:sz w:val="24"/>
        </w:rPr>
        <w:t xml:space="preserve"> </w:t>
      </w:r>
    </w:p>
    <w:p w:rsidR="006F2580" w:rsidRPr="004C08E2" w:rsidRDefault="00375BD7" w:rsidP="004C08E2">
      <w:pPr>
        <w:pStyle w:val="ListParagraph"/>
        <w:numPr>
          <w:ilvl w:val="0"/>
          <w:numId w:val="1"/>
        </w:numPr>
        <w:rPr>
          <w:sz w:val="24"/>
        </w:rPr>
      </w:pPr>
      <w:r w:rsidRPr="00C23F1F">
        <w:rPr>
          <w:sz w:val="24"/>
        </w:rPr>
        <w:t>Upon selecting a route more detail</w:t>
      </w:r>
      <w:r w:rsidR="00BA557C" w:rsidRPr="00C23F1F">
        <w:rPr>
          <w:sz w:val="24"/>
        </w:rPr>
        <w:t>s</w:t>
      </w:r>
      <w:r w:rsidRPr="00C23F1F">
        <w:rPr>
          <w:sz w:val="24"/>
        </w:rPr>
        <w:t xml:space="preserve"> </w:t>
      </w:r>
      <w:r w:rsidR="008F2E99">
        <w:rPr>
          <w:sz w:val="24"/>
        </w:rPr>
        <w:t>should</w:t>
      </w:r>
      <w:r w:rsidRPr="00C23F1F">
        <w:rPr>
          <w:sz w:val="24"/>
        </w:rPr>
        <w:t xml:space="preserve"> be </w:t>
      </w:r>
      <w:r w:rsidR="00BA557C" w:rsidRPr="00C23F1F">
        <w:rPr>
          <w:sz w:val="24"/>
        </w:rPr>
        <w:t xml:space="preserve">shown including: </w:t>
      </w:r>
      <w:r w:rsidRPr="00C23F1F">
        <w:rPr>
          <w:sz w:val="24"/>
        </w:rPr>
        <w:t xml:space="preserve">the time </w:t>
      </w:r>
      <w:r w:rsidR="00BA557C" w:rsidRPr="00C23F1F">
        <w:rPr>
          <w:sz w:val="24"/>
        </w:rPr>
        <w:t xml:space="preserve">and place </w:t>
      </w:r>
      <w:r w:rsidRPr="00C23F1F">
        <w:rPr>
          <w:sz w:val="24"/>
        </w:rPr>
        <w:t>of</w:t>
      </w:r>
      <w:r w:rsidR="00BA557C" w:rsidRPr="00C23F1F">
        <w:rPr>
          <w:sz w:val="24"/>
        </w:rPr>
        <w:t xml:space="preserve"> the bus changes, the bus name of the buses, time of the journey on each bus</w:t>
      </w:r>
      <w:r w:rsidR="006F2580" w:rsidRPr="00C23F1F">
        <w:rPr>
          <w:sz w:val="24"/>
        </w:rPr>
        <w:t xml:space="preserve"> and waiting time</w:t>
      </w:r>
      <w:r w:rsidR="004C08E2">
        <w:rPr>
          <w:sz w:val="24"/>
        </w:rPr>
        <w:t xml:space="preserve"> between bus changes and the total waiting </w:t>
      </w:r>
      <w:r w:rsidR="004C08E2" w:rsidRPr="004C08E2">
        <w:rPr>
          <w:sz w:val="24"/>
        </w:rPr>
        <w:t>time.</w:t>
      </w:r>
    </w:p>
    <w:p w:rsidR="008F2E99" w:rsidRPr="008F2E99" w:rsidRDefault="004C08E2" w:rsidP="008F2E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</w:t>
      </w:r>
      <w:r w:rsidR="008F2E99">
        <w:rPr>
          <w:sz w:val="24"/>
        </w:rPr>
        <w:t xml:space="preserve"> program should</w:t>
      </w:r>
      <w:r>
        <w:rPr>
          <w:sz w:val="24"/>
        </w:rPr>
        <w:t xml:space="preserve"> produce a printable document with the information: </w:t>
      </w:r>
      <w:r w:rsidRPr="00C23F1F">
        <w:rPr>
          <w:sz w:val="24"/>
        </w:rPr>
        <w:t>the time and place of the bus changes, the bus name of the buses, time of the journey on each bus and waiting time.</w:t>
      </w:r>
      <w:bookmarkStart w:id="0" w:name="_GoBack"/>
      <w:bookmarkEnd w:id="0"/>
    </w:p>
    <w:p w:rsidR="006F2580" w:rsidRDefault="006F2580" w:rsidP="006F2580">
      <w:pPr>
        <w:pStyle w:val="ListParagraph"/>
        <w:numPr>
          <w:ilvl w:val="0"/>
          <w:numId w:val="1"/>
        </w:numPr>
        <w:rPr>
          <w:sz w:val="24"/>
        </w:rPr>
      </w:pPr>
      <w:r w:rsidRPr="00C23F1F">
        <w:rPr>
          <w:sz w:val="24"/>
        </w:rPr>
        <w:t>When selected, t</w:t>
      </w:r>
      <w:r w:rsidR="00375BD7" w:rsidRPr="00C23F1F">
        <w:rPr>
          <w:sz w:val="24"/>
        </w:rPr>
        <w:t>he route will be displayed on a map</w:t>
      </w:r>
      <w:r w:rsidR="00BA557C" w:rsidRPr="00C23F1F">
        <w:rPr>
          <w:sz w:val="24"/>
        </w:rPr>
        <w:t>,</w:t>
      </w:r>
      <w:r w:rsidR="00375BD7" w:rsidRPr="00C23F1F">
        <w:rPr>
          <w:sz w:val="24"/>
        </w:rPr>
        <w:t xml:space="preserve"> showing all bus stops and bus changes.</w:t>
      </w:r>
    </w:p>
    <w:p w:rsidR="004C08E2" w:rsidRPr="00C23F1F" w:rsidRDefault="004C08E2" w:rsidP="006F25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map must have basic zoom in and out f</w:t>
      </w:r>
      <w:r w:rsidRPr="004C08E2">
        <w:rPr>
          <w:color w:val="000000" w:themeColor="text1"/>
          <w:sz w:val="24"/>
        </w:rPr>
        <w:t xml:space="preserve">eature </w:t>
      </w:r>
      <w:r>
        <w:rPr>
          <w:sz w:val="24"/>
        </w:rPr>
        <w:t>and span.</w:t>
      </w:r>
    </w:p>
    <w:sectPr w:rsidR="004C08E2" w:rsidRPr="00C23F1F" w:rsidSect="004B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C66"/>
    <w:multiLevelType w:val="hybridMultilevel"/>
    <w:tmpl w:val="4C46A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36CC"/>
    <w:rsid w:val="00375BD7"/>
    <w:rsid w:val="004B4C54"/>
    <w:rsid w:val="004C08E2"/>
    <w:rsid w:val="006C36CC"/>
    <w:rsid w:val="006F2580"/>
    <w:rsid w:val="0073070A"/>
    <w:rsid w:val="008F2E99"/>
    <w:rsid w:val="00A036DB"/>
    <w:rsid w:val="00BA557C"/>
    <w:rsid w:val="00BF0B67"/>
    <w:rsid w:val="00BF1E00"/>
    <w:rsid w:val="00C23F1F"/>
    <w:rsid w:val="00CC15EE"/>
    <w:rsid w:val="00E2295B"/>
    <w:rsid w:val="00E7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238FF561</Template>
  <TotalTime>76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Administrator</cp:lastModifiedBy>
  <cp:revision>4</cp:revision>
  <dcterms:created xsi:type="dcterms:W3CDTF">2014-11-09T16:30:00Z</dcterms:created>
  <dcterms:modified xsi:type="dcterms:W3CDTF">2014-11-17T17:12:00Z</dcterms:modified>
</cp:coreProperties>
</file>